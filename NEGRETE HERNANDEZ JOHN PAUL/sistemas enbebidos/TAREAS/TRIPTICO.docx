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E9" w:rsidRPr="009220AB" w:rsidRDefault="009220AB" w:rsidP="00D91EF3">
      <w:pPr>
        <w:pStyle w:val="Sinespaciado"/>
        <w:rPr>
          <w:b/>
          <w:sz w:val="96"/>
        </w:rPr>
      </w:pPr>
      <w:r w:rsidRPr="009220AB">
        <w:rPr>
          <w:noProof/>
          <w:sz w:val="18"/>
        </w:rPr>
        <w:drawing>
          <wp:inline distT="0" distB="0" distL="0" distR="0">
            <wp:extent cx="3679115" cy="40152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440" cy="40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44"/>
        </w:rPr>
        <w:t xml:space="preserve">UPZMG </w:t>
      </w:r>
    </w:p>
    <w:tbl>
      <w:tblPr>
        <w:tblStyle w:val="Tabladehost"/>
        <w:tblW w:w="0" w:type="auto"/>
        <w:jc w:val="left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3823"/>
        <w:gridCol w:w="756"/>
        <w:gridCol w:w="2613"/>
        <w:gridCol w:w="1307"/>
        <w:gridCol w:w="1307"/>
        <w:gridCol w:w="4579"/>
      </w:tblGrid>
      <w:tr w:rsidR="00AF51E9" w:rsidRPr="006D288C" w:rsidTr="000035B9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AF51E9" w:rsidRDefault="00AF51E9" w:rsidP="000035B9">
            <w:pPr>
              <w:pStyle w:val="Ttulodelbloque"/>
              <w:ind w:right="0"/>
            </w:pPr>
            <w:r>
              <w:lastRenderedPageBreak/>
              <w:t>GDB</w:t>
            </w:r>
          </w:p>
          <w:p w:rsidR="00AF51E9" w:rsidRPr="006D288C" w:rsidRDefault="00AF51E9" w:rsidP="000035B9">
            <w:pPr>
              <w:pStyle w:val="Ttulodelbloque"/>
              <w:ind w:left="0" w:right="0"/>
            </w:pPr>
          </w:p>
          <w:p w:rsidR="00AF51E9" w:rsidRDefault="00AF51E9" w:rsidP="000035B9">
            <w:pPr>
              <w:pStyle w:val="Textodebloque"/>
              <w:ind w:right="0"/>
            </w:pPr>
            <w:r>
              <w:t>RUM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B MAIN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UP DOWN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SLEPI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NEXTI</w:t>
            </w:r>
          </w:p>
          <w:p w:rsidR="00AF51E9" w:rsidRPr="000C62EA" w:rsidRDefault="00AF51E9" w:rsidP="000035B9">
            <w:pPr>
              <w:pStyle w:val="Textodebloque"/>
              <w:ind w:right="0"/>
              <w:rPr>
                <w:b/>
                <w:sz w:val="36"/>
              </w:rPr>
            </w:pPr>
            <w:r w:rsidRPr="000C62EA">
              <w:rPr>
                <w:b/>
                <w:sz w:val="36"/>
              </w:rPr>
              <w:t>GCC O GNU</w:t>
            </w:r>
          </w:p>
          <w:p w:rsidR="00AF51E9" w:rsidRDefault="00AF51E9" w:rsidP="000035B9">
            <w:pPr>
              <w:pStyle w:val="Textodebloque"/>
              <w:ind w:right="0"/>
            </w:pPr>
          </w:p>
          <w:p w:rsidR="00AF51E9" w:rsidRDefault="00AF51E9" w:rsidP="000035B9">
            <w:pPr>
              <w:pStyle w:val="Textodebloque"/>
              <w:ind w:right="0"/>
            </w:pPr>
            <w:r>
              <w:t>CD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MKDIR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 xml:space="preserve">IS </w:t>
            </w:r>
          </w:p>
          <w:p w:rsidR="00AF51E9" w:rsidRDefault="00AF51E9" w:rsidP="000035B9">
            <w:pPr>
              <w:pStyle w:val="Textodebloque"/>
              <w:ind w:right="0"/>
            </w:pPr>
            <w:r>
              <w:t>MAIN</w:t>
            </w:r>
          </w:p>
          <w:p w:rsidR="00AF51E9" w:rsidRPr="006D288C" w:rsidRDefault="00AF51E9" w:rsidP="000035B9">
            <w:pPr>
              <w:pStyle w:val="Textodebloque"/>
              <w:ind w:right="0"/>
            </w:pPr>
            <w:r>
              <w:t>CHEMOD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AF51E9" w:rsidRPr="006D288C" w:rsidRDefault="00AF51E9" w:rsidP="000035B9">
            <w:pPr>
              <w:pStyle w:val="Textodebloque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AF51E9" w:rsidRPr="006D288C" w:rsidRDefault="00AF51E9" w:rsidP="000035B9">
            <w:pPr>
              <w:pStyle w:val="Direccindelremitente"/>
            </w:pPr>
            <w:sdt>
              <w:sdtPr>
                <w:id w:val="-1229453485"/>
                <w:placeholder>
                  <w:docPart w:val="1D4682CDCE5845A3985C86E0F2E0DAAA"/>
                </w:placeholder>
                <w15:appearance w15:val="hidden"/>
              </w:sdtPr>
              <w:sdtContent>
                <w:r w:rsidRPr="006D288C">
                  <w:rPr>
                    <w:noProof/>
                    <w:lang w:bidi="es-ES"/>
                  </w:rPr>
                  <w:drawing>
                    <wp:inline distT="0" distB="0" distL="0" distR="0" wp14:anchorId="33D413F6" wp14:editId="6A0EA28D">
                      <wp:extent cx="1304925" cy="4210050"/>
                      <wp:effectExtent l="0" t="0" r="9525" b="0"/>
                      <wp:docPr id="10" name="Imagen 10" descr="Edificio grande con ventanas de crist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OUTSIDE_PHOTO.png"/>
                              <pic:cNvPicPr/>
                            </pic:nvPicPr>
                            <pic:blipFill rotWithShape="1"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05848" cy="42130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AF51E9" w:rsidRPr="006D288C" w:rsidRDefault="00AF51E9" w:rsidP="000035B9">
            <w:pPr>
              <w:pStyle w:val="Destinatario"/>
              <w:ind w:left="113"/>
            </w:pP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AF51E9" w:rsidRPr="006D288C" w:rsidRDefault="00AF51E9" w:rsidP="000035B9">
            <w:pPr>
              <w:pStyle w:val="Destinatario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AF51E9" w:rsidRPr="006D288C" w:rsidRDefault="00AF51E9" w:rsidP="000035B9">
            <w:pPr>
              <w:pStyle w:val="Ttulo"/>
            </w:pPr>
            <w:r>
              <w:t xml:space="preserve">Comandos GCC GDB </w:t>
            </w:r>
          </w:p>
          <w:p w:rsidR="00AF51E9" w:rsidRPr="006D288C" w:rsidRDefault="00AF51E9" w:rsidP="000035B9">
            <w:pPr>
              <w:pStyle w:val="Subttulo"/>
            </w:pPr>
          </w:p>
          <w:p w:rsidR="00AF51E9" w:rsidRDefault="00AF51E9" w:rsidP="000035B9">
            <w:r>
              <w:t>FUNCIONES</w:t>
            </w:r>
          </w:p>
          <w:p w:rsidR="00AF51E9" w:rsidRDefault="00AF51E9" w:rsidP="000035B9">
            <w:r>
              <w:t>CORRER EL PROGRAMA</w:t>
            </w:r>
          </w:p>
          <w:p w:rsidR="00AF51E9" w:rsidRDefault="00AF51E9" w:rsidP="000035B9">
            <w:r>
              <w:t>PONER BREAKINPOINT</w:t>
            </w:r>
          </w:p>
          <w:p w:rsidR="00AF51E9" w:rsidRDefault="00AF51E9" w:rsidP="000035B9">
            <w:r>
              <w:t>EJECUTAR INSTRUCCIÓN DE MAQUINA</w:t>
            </w:r>
          </w:p>
          <w:p w:rsidR="00AF51E9" w:rsidRDefault="00AF51E9" w:rsidP="000035B9">
            <w:r>
              <w:t>SI ES CALL SOLO ES EN RETORNO</w:t>
            </w:r>
          </w:p>
          <w:p w:rsidR="00AF51E9" w:rsidRPr="009220AB" w:rsidRDefault="00AF51E9" w:rsidP="000035B9">
            <w:pPr>
              <w:rPr>
                <w:b/>
              </w:rPr>
            </w:pPr>
            <w:r w:rsidRPr="009220AB">
              <w:rPr>
                <w:b/>
                <w:sz w:val="32"/>
              </w:rPr>
              <w:t>EJEMPLO:</w:t>
            </w:r>
            <w:r>
              <w:rPr>
                <w:rStyle w:val="Tablaconcuadrcula"/>
                <w:color w:val="000000"/>
              </w:rPr>
              <w:t xml:space="preserve"> </w:t>
            </w:r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gcc hola.c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compila el programa en C hola.c, gener un archivo ejecutable a.out</w:t>
            </w:r>
            <w:bookmarkStart w:id="0" w:name="_GoBack"/>
            <w:bookmarkEnd w:id="0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  gcc -o hola hola.c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compila el programa en C hola.c, gener un archivo ejecutable hola.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  g++ -o hola hola.cpp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compila el programa en C++ hola.c, gener un archivo ejecutable hola.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  gcc -c hola.c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 xml:space="preserve">no genera el ejecutable, sino el código objeto, en el archivo </w:t>
            </w:r>
            <w:proofErr w:type="spellStart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hola.o</w:t>
            </w:r>
            <w:proofErr w:type="spellEnd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 xml:space="preserve">. Si no </w:t>
            </w:r>
            <w:proofErr w:type="spellStart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s</w:t>
            </w:r>
            <w:proofErr w:type="spellEnd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 xml:space="preserve"> indica un nombre para el archivo objeto, usa el nombre del archivo en C y le cambia la extensión </w:t>
            </w:r>
            <w:proofErr w:type="gramStart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por .</w:t>
            </w:r>
            <w:proofErr w:type="gramEnd"/>
            <w:r w:rsidRPr="00AF51E9">
              <w:rPr>
                <w:color w:val="000000"/>
                <w:sz w:val="27"/>
                <w:szCs w:val="27"/>
                <w:shd w:val="clear" w:color="auto" w:fill="FFFFFF"/>
              </w:rPr>
              <w:t>o.</w:t>
            </w:r>
            <w:r w:rsidRPr="00AF51E9">
              <w:rPr>
                <w:color w:val="000000"/>
                <w:sz w:val="27"/>
                <w:szCs w:val="27"/>
              </w:rPr>
              <w:br/>
            </w:r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  gcc -c -</w:t>
            </w:r>
            <w:proofErr w:type="spellStart"/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proofErr w:type="spellEnd"/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>objeto.o</w:t>
            </w:r>
            <w:proofErr w:type="spellEnd"/>
            <w:r w:rsidRPr="00AF51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hola.c</w:t>
            </w:r>
          </w:p>
        </w:tc>
      </w:tr>
    </w:tbl>
    <w:p w:rsidR="00ED7C90" w:rsidRDefault="009220AB" w:rsidP="00D91EF3">
      <w:pPr>
        <w:pStyle w:val="Sinespaciado"/>
        <w:rPr>
          <w:b/>
          <w:sz w:val="96"/>
        </w:rPr>
      </w:pPr>
      <w:r w:rsidRPr="009220AB">
        <w:rPr>
          <w:b/>
          <w:sz w:val="96"/>
        </w:rPr>
        <w:lastRenderedPageBreak/>
        <w:t>JOHN PAUL NEGRETE HERNANDEZ</w:t>
      </w:r>
    </w:p>
    <w:p w:rsidR="009220AB" w:rsidRPr="009220AB" w:rsidRDefault="009220AB" w:rsidP="00D91EF3">
      <w:pPr>
        <w:pStyle w:val="Sinespaciado"/>
        <w:rPr>
          <w:sz w:val="18"/>
        </w:rPr>
      </w:pPr>
    </w:p>
    <w:sectPr w:rsidR="009220AB" w:rsidRPr="009220AB" w:rsidSect="00523273">
      <w:footerReference w:type="first" r:id="rId15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0FE" w:rsidRDefault="00FD50FE" w:rsidP="0037743C">
      <w:pPr>
        <w:spacing w:after="0" w:line="240" w:lineRule="auto"/>
      </w:pPr>
      <w:r>
        <w:separator/>
      </w:r>
    </w:p>
  </w:endnote>
  <w:endnote w:type="continuationSeparator" w:id="0">
    <w:p w:rsidR="00FD50FE" w:rsidRDefault="00FD50FE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C45" w:rsidRPr="000E2C45" w:rsidRDefault="000E2C45" w:rsidP="000E2C45">
    <w:pPr>
      <w:pStyle w:val="Piedepgina"/>
      <w:tabs>
        <w:tab w:val="left" w:pos="10513"/>
      </w:tabs>
    </w:pPr>
    <w:r>
      <w:rPr>
        <w:noProof/>
        <w:lang w:bidi="es-ES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Rectángulo de pie de la primera página, derecha" descr="Rectángulo de pie de la primera página, der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41CB2B9" id="Rectángulo de pie de la primera página, derecha" o:spid="_x0000_s1026" alt="Rectángulo de pie de la primera página, derecha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" fillcolor="#2b7370 [1604]" stroked="f" strokeweight="1pt">
              <w10:anchorlock/>
            </v:rect>
          </w:pict>
        </mc:Fallback>
      </mc:AlternateContent>
    </w:r>
    <w:r>
      <w:rPr>
        <w:lang w:bidi="es-ES"/>
      </w:rPr>
      <w:tab/>
    </w:r>
    <w:r>
      <w:rPr>
        <w:noProof/>
        <w:lang w:bidi="es-ES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Rectángulo de pie de la primera página, izquierda" descr="Rectángulo de pie de la primera página, izquier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83EBAE2" id="Rectángulo de pie de la primera página, izquierda" o:spid="_x0000_s1026" alt="Rectángulo de pie de la primera página, izquierda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0FE" w:rsidRDefault="00FD50FE" w:rsidP="0037743C">
      <w:pPr>
        <w:spacing w:after="0" w:line="240" w:lineRule="auto"/>
      </w:pPr>
      <w:r>
        <w:separator/>
      </w:r>
    </w:p>
  </w:footnote>
  <w:footnote w:type="continuationSeparator" w:id="0">
    <w:p w:rsidR="00FD50FE" w:rsidRDefault="00FD50FE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EA"/>
    <w:rsid w:val="00016C11"/>
    <w:rsid w:val="000425F6"/>
    <w:rsid w:val="00075279"/>
    <w:rsid w:val="000C62EA"/>
    <w:rsid w:val="000E2C45"/>
    <w:rsid w:val="00206800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490CEC"/>
    <w:rsid w:val="00523273"/>
    <w:rsid w:val="00555FE1"/>
    <w:rsid w:val="005F432F"/>
    <w:rsid w:val="005F496D"/>
    <w:rsid w:val="00632BB1"/>
    <w:rsid w:val="00636FE2"/>
    <w:rsid w:val="0069002D"/>
    <w:rsid w:val="006B5303"/>
    <w:rsid w:val="006D288C"/>
    <w:rsid w:val="00704FD6"/>
    <w:rsid w:val="00712321"/>
    <w:rsid w:val="00726D69"/>
    <w:rsid w:val="007327A6"/>
    <w:rsid w:val="00751AA2"/>
    <w:rsid w:val="007B03D6"/>
    <w:rsid w:val="007C70E3"/>
    <w:rsid w:val="009220AB"/>
    <w:rsid w:val="009775E0"/>
    <w:rsid w:val="009A4F2A"/>
    <w:rsid w:val="009C3321"/>
    <w:rsid w:val="009E4C31"/>
    <w:rsid w:val="00A01D2E"/>
    <w:rsid w:val="00A92C80"/>
    <w:rsid w:val="00AF51E9"/>
    <w:rsid w:val="00CA1864"/>
    <w:rsid w:val="00CB286F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13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con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styleId="Mencionar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styleId="Hipervnculointeligente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\AppData\Roaming\Microsoft\Templates\Tr&#237;ptic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4682CDCE5845A3985C86E0F2E0D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876EB-110D-4CCF-ABA9-638B5A0F6092}"/>
      </w:docPartPr>
      <w:docPartBody>
        <w:p w:rsidR="00000000" w:rsidRDefault="00351B7A" w:rsidP="00351B7A">
          <w:pPr>
            <w:pStyle w:val="1D4682CDCE5845A3985C86E0F2E0DAAA"/>
          </w:pPr>
          <w:r w:rsidRPr="006D288C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7A"/>
    <w:rsid w:val="000E564E"/>
    <w:rsid w:val="0035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CB313127BE4C3A8C7DE2D6298A9478">
    <w:name w:val="27CB313127BE4C3A8C7DE2D6298A9478"/>
  </w:style>
  <w:style w:type="paragraph" w:styleId="Textodebloque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ascii="Verdana" w:eastAsiaTheme="minorHAnsi" w:hAnsi="Verdana"/>
      <w:color w:val="FFFFFF" w:themeColor="background1"/>
      <w:kern w:val="2"/>
      <w:lang w:val="es-ES" w:eastAsia="ja-JP"/>
      <w14:ligatures w14:val="standard"/>
    </w:rPr>
  </w:style>
  <w:style w:type="paragraph" w:customStyle="1" w:styleId="8521FEEB441C4D9FADBEB1C2B2057571">
    <w:name w:val="8521FEEB441C4D9FADBEB1C2B2057571"/>
  </w:style>
  <w:style w:type="paragraph" w:customStyle="1" w:styleId="6040C4E862E0449E93831269D5F77DEE">
    <w:name w:val="6040C4E862E0449E93831269D5F77DEE"/>
  </w:style>
  <w:style w:type="paragraph" w:customStyle="1" w:styleId="7479C78DB48D44488DAA2C3C446223A2">
    <w:name w:val="7479C78DB48D44488DAA2C3C446223A2"/>
  </w:style>
  <w:style w:type="paragraph" w:customStyle="1" w:styleId="4EEB10BDAB4243879AFF2DC62CC0A092">
    <w:name w:val="4EEB10BDAB4243879AFF2DC62CC0A092"/>
  </w:style>
  <w:style w:type="paragraph" w:customStyle="1" w:styleId="BD6DF8CEC2364937A3B72B9DBACCC90B">
    <w:name w:val="BD6DF8CEC2364937A3B72B9DBACCC90B"/>
  </w:style>
  <w:style w:type="paragraph" w:customStyle="1" w:styleId="B4F3756E0A334711B1813B9E9A0553A8">
    <w:name w:val="B4F3756E0A334711B1813B9E9A0553A8"/>
  </w:style>
  <w:style w:type="paragraph" w:customStyle="1" w:styleId="AD62EE4C786A4DD8B02C7ED475147BD0">
    <w:name w:val="AD62EE4C786A4DD8B02C7ED475147BD0"/>
  </w:style>
  <w:style w:type="paragraph" w:customStyle="1" w:styleId="24D0DD6594734AC7BD398C993FC5B059">
    <w:name w:val="24D0DD6594734AC7BD398C993FC5B059"/>
  </w:style>
  <w:style w:type="paragraph" w:customStyle="1" w:styleId="58E785D9B5A54CF9946B95DFA3794909">
    <w:name w:val="58E785D9B5A54CF9946B95DFA3794909"/>
  </w:style>
  <w:style w:type="paragraph" w:customStyle="1" w:styleId="CB6470E066D9437AB70B852D02CF0C45">
    <w:name w:val="CB6470E066D9437AB70B852D02CF0C45"/>
  </w:style>
  <w:style w:type="paragraph" w:styleId="Cita">
    <w:name w:val="Quote"/>
    <w:basedOn w:val="Normal"/>
    <w:link w:val="CitaC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="Verdana" w:eastAsiaTheme="majorEastAsia" w:hAnsi="Verdana" w:cstheme="majorBidi"/>
      <w:color w:val="FFFFFF" w:themeColor="background1"/>
      <w:kern w:val="2"/>
      <w:lang w:val="es-ES" w:eastAsia="ja-JP"/>
      <w14:ligatures w14:val="standard"/>
    </w:rPr>
  </w:style>
  <w:style w:type="character" w:customStyle="1" w:styleId="CitaCar">
    <w:name w:val="Cita Car"/>
    <w:basedOn w:val="Fuentedeprrafopredeter"/>
    <w:link w:val="Cita"/>
    <w:uiPriority w:val="12"/>
    <w:rPr>
      <w:rFonts w:ascii="Verdana" w:eastAsiaTheme="majorEastAsia" w:hAnsi="Verdana" w:cstheme="majorBidi"/>
      <w:color w:val="FFFFFF" w:themeColor="background1"/>
      <w:kern w:val="2"/>
      <w:shd w:val="clear" w:color="auto" w:fill="1F3864" w:themeFill="accent1" w:themeFillShade="80"/>
      <w:lang w:val="es-ES" w:eastAsia="ja-JP"/>
      <w14:ligatures w14:val="standard"/>
    </w:rPr>
  </w:style>
  <w:style w:type="paragraph" w:customStyle="1" w:styleId="878DEE8089964709867E21757D5EA495">
    <w:name w:val="878DEE8089964709867E21757D5EA495"/>
  </w:style>
  <w:style w:type="paragraph" w:customStyle="1" w:styleId="3DED7014C9954B42B4035DA9A96A51DD">
    <w:name w:val="3DED7014C9954B42B4035DA9A96A51DD"/>
  </w:style>
  <w:style w:type="paragraph" w:customStyle="1" w:styleId="FC5857CE7FD2482EA7B2188B04160CDB">
    <w:name w:val="FC5857CE7FD2482EA7B2188B04160CDB"/>
  </w:style>
  <w:style w:type="paragraph" w:customStyle="1" w:styleId="02F805EC9A9C4FBF8F2E84DF24629C38">
    <w:name w:val="02F805EC9A9C4FBF8F2E84DF24629C38"/>
  </w:style>
  <w:style w:type="paragraph" w:customStyle="1" w:styleId="A681713F6449464E8D7B702C10F239D9">
    <w:name w:val="A681713F6449464E8D7B702C10F239D9"/>
  </w:style>
  <w:style w:type="paragraph" w:customStyle="1" w:styleId="628AEC9E282D484E97FA3513759D941B">
    <w:name w:val="628AEC9E282D484E97FA3513759D941B"/>
  </w:style>
  <w:style w:type="paragraph" w:customStyle="1" w:styleId="ACF327FA05A04FEEA3C3CD2329BC68C1">
    <w:name w:val="ACF327FA05A04FEEA3C3CD2329BC68C1"/>
  </w:style>
  <w:style w:type="paragraph" w:customStyle="1" w:styleId="E56059DC02B54D6BADA75DAC5E515607">
    <w:name w:val="E56059DC02B54D6BADA75DAC5E515607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ascii="Verdana" w:eastAsiaTheme="minorHAnsi" w:hAnsi="Verdana"/>
      <w:color w:val="44546A" w:themeColor="text2"/>
      <w:kern w:val="2"/>
      <w:lang w:val="es-ES" w:eastAsia="ja-JP"/>
      <w14:ligatures w14:val="standard"/>
    </w:rPr>
  </w:style>
  <w:style w:type="paragraph" w:customStyle="1" w:styleId="2B80F038D12A4AFF8AC3633241C728E9">
    <w:name w:val="2B80F038D12A4AFF8AC3633241C728E9"/>
  </w:style>
  <w:style w:type="paragraph" w:customStyle="1" w:styleId="84CEF0CAA9704116ADF2EFB3E757DE8E">
    <w:name w:val="84CEF0CAA9704116ADF2EFB3E757DE8E"/>
  </w:style>
  <w:style w:type="paragraph" w:customStyle="1" w:styleId="2F8DC1C06E384456B862823763745E42">
    <w:name w:val="2F8DC1C06E384456B862823763745E42"/>
  </w:style>
  <w:style w:type="paragraph" w:customStyle="1" w:styleId="61C83F82B9A343FF998F05B85427C0C3">
    <w:name w:val="61C83F82B9A343FF998F05B85427C0C3"/>
  </w:style>
  <w:style w:type="paragraph" w:customStyle="1" w:styleId="0A6EEAFB365645EE83F02B7E95DBB631">
    <w:name w:val="0A6EEAFB365645EE83F02B7E95DBB631"/>
  </w:style>
  <w:style w:type="paragraph" w:customStyle="1" w:styleId="849D3C83C20E49D3A8CFE3052C2F6BCE">
    <w:name w:val="849D3C83C20E49D3A8CFE3052C2F6BCE"/>
  </w:style>
  <w:style w:type="paragraph" w:customStyle="1" w:styleId="1D4682CDCE5845A3985C86E0F2E0DAAA">
    <w:name w:val="1D4682CDCE5845A3985C86E0F2E0DAAA"/>
    <w:rsid w:val="00351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5761153-A964-4BCE-8843-64C38ED7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</Template>
  <TotalTime>0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2020-03-20T20:29:00Z</dcterms:created>
  <dcterms:modified xsi:type="dcterms:W3CDTF">2020-03-20T20:51:00Z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